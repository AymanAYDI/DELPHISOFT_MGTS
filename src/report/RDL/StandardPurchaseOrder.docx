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63AC2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63AC2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6B" w:rsidP="00E40C63" w:rsidRDefault="0010616B">
      <w:pPr>
        <w:spacing w:after="0"/>
      </w:pPr>
      <w:r>
        <w:separator/>
      </w:r>
    </w:p>
  </w:endnote>
  <w:endnote w:type="continuationSeparator" w:id="0">
    <w:p w:rsidR="0010616B" w:rsidP="00E40C63" w:rsidRDefault="00106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6B" w:rsidP="00E40C63" w:rsidRDefault="0010616B">
      <w:pPr>
        <w:spacing w:after="0"/>
      </w:pPr>
      <w:r>
        <w:separator/>
      </w:r>
    </w:p>
  </w:footnote>
  <w:footnote w:type="continuationSeparator" w:id="0">
    <w:p w:rsidR="0010616B" w:rsidP="00E40C63" w:rsidRDefault="001061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10616B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10616B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10616B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10616B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63AC2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63AC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000000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82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H C o d e e v e n e m e n t > P H C o d e e v e n e m e n t < / P H C o d e e v e n e m e n t >  
         < P H E x p e c t e d R e c e i p t D a t > P H E x p e c t e d R e c e i p t D a t < / P H E x p e c t e d R e c e i p t D a t >  
         < P H F o r w a r d i n g A g e n t C o d > P H F o r w a r d i n g A g e n t C o d < / P H F o r w a r d i n g A g e n t C o d >  
         < P H N a > P H N a < / P H N a >  
         < P H P o r t d a r r i v e > P H P o r t d a r r i v e < / P H P o r t d a r r i v e >  
         < P H P o r t d e d e p a r t > P H P o r t d e d e p a r t < / P H P o r t d e d e p a r t >  
         < P H P r o m i s e d R e c e i p t D a t > P H P r o m i s e d R e c e i p t D a t < / P H P r o m i s e d R e c e i p t D a t >  
         < P H R e q u e s t e d D e l i v e r y D a t e > P H R e q u e s t e d D e l i v e r y D a t e < / P H R e q u e s t e d D e l i v e r y D a t e >  
         < P H R e q u e s t e d R e c e i p t D a t > P H R e q u e s t e d R e c e i p t D a t < / P H R e q u e s t e d R e c e i p t D a t >  
         < P H S h i p P e r > P H S h i p P e r < / P H S h i p P e r >  
         < P H S h i p t o c o d e > P H S h i p t o c o d e < / P H S h i p t o c o d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H S S O r d e r > P H S S O r d e r < / P H S S O r d e r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A43F3AF7-15F4-4BF2-BBCF-23C626D22C3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2016-08-31T19:10:06.8872497Z</dcterms:created>
  <dcterms:modified xsi:type="dcterms:W3CDTF">2016-08-31T19:10:06.8872497Z</dcterms:modified>
</coreProperties>
</file>